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14" w:rsidRPr="007849E0" w:rsidRDefault="005F5CDA" w:rsidP="00091F99">
      <w:pPr>
        <w:pStyle w:val="SectionHeading"/>
        <w:ind w:firstLine="720"/>
        <w:rPr>
          <w:b/>
          <w:color w:val="0070C0"/>
          <w:sz w:val="28"/>
          <w:szCs w:val="28"/>
        </w:rPr>
      </w:pPr>
      <w:r w:rsidRPr="007849E0">
        <w:rPr>
          <w:b/>
          <w:noProof/>
          <w:color w:val="0070C0"/>
          <w:sz w:val="28"/>
          <w:szCs w:val="28"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0895C381" wp14:editId="7479DCF0">
                <wp:simplePos x="0" y="0"/>
                <wp:positionH relativeFrom="page">
                  <wp:posOffset>421419</wp:posOffset>
                </wp:positionH>
                <wp:positionV relativeFrom="margin">
                  <wp:posOffset>-1988</wp:posOffset>
                </wp:positionV>
                <wp:extent cx="2059057" cy="8710654"/>
                <wp:effectExtent l="0" t="0" r="0" b="14605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058" cy="8710654"/>
                          <a:chOff x="-39821" y="0"/>
                          <a:chExt cx="2062358" cy="8701103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022537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alias w:val="Your Name"/>
                                <w:tag w:val=""/>
                                <w:id w:val="1291557967"/>
                                <w:placeholder>
                                  <w:docPart w:val="692F37EE881141C39F68C656548DC71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120814" w:rsidRPr="009649A4" w:rsidRDefault="005F24B8" w:rsidP="00C3339C">
                                  <w:pPr>
                                    <w:pStyle w:val="Name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Joe</w:t>
                                  </w:r>
                                  <w:r w:rsidR="004B3D2C" w:rsidRPr="009649A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br/>
                                    <w:t>Duong</w:t>
                                  </w:r>
                                  <w:r w:rsidR="009649A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br/>
                                  </w:r>
                                </w:p>
                              </w:sdtContent>
                            </w:sdt>
                            <w:p w:rsidR="00162393" w:rsidRPr="009649A4" w:rsidRDefault="00162393" w:rsidP="00C43A60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firstLine="36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9649A4"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>Green River</w:t>
                              </w:r>
                            </w:p>
                            <w:p w:rsidR="00120814" w:rsidRDefault="00162393" w:rsidP="00C43A60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9649A4"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>College</w:t>
                              </w:r>
                              <w:r w:rsidR="00C43A60"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 xml:space="preserve"> graduate 2016</w:t>
                              </w:r>
                            </w:p>
                            <w:p w:rsidR="00C43A60" w:rsidRPr="009649A4" w:rsidRDefault="00C43A60" w:rsidP="00C43A60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  <w:p w:rsidR="005753E0" w:rsidRDefault="005753E0" w:rsidP="00C43A60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9649A4"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>Software Developer</w:t>
                              </w:r>
                            </w:p>
                            <w:p w:rsidR="00C43A60" w:rsidRDefault="00C43A60" w:rsidP="00C43A60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  <w:p w:rsidR="00C43A60" w:rsidRPr="009649A4" w:rsidRDefault="00C43A60" w:rsidP="00C43A60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>Certified Scrum Master</w:t>
                              </w:r>
                            </w:p>
                            <w:p w:rsidR="00120814" w:rsidRPr="009649A4" w:rsidRDefault="00120814" w:rsidP="00954585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39821" y="4452953"/>
                            <a:ext cx="200694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Address"/>
                                <w:id w:val="-43698268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120814" w:rsidRPr="009A6002" w:rsidRDefault="00BB6266" w:rsidP="00C43A6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Please visit my Portfolio for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  <w:t>detailed information</w:t>
                                  </w:r>
                                  <w:r w:rsidR="00657EDD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and </w:t>
                                  </w:r>
                                  <w:r w:rsidR="00657EDD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  <w:t>my past projects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:</w:t>
                                  </w:r>
                                  <w:r w:rsidR="006B729B" w:rsidRPr="006B729B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  <w:t>http://joe.greenrivertech.net/portfolio</w:t>
                                  </w:r>
                                  <w:r w:rsidR="006B729B" w:rsidRPr="006B729B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</w:r>
                                  <w:r w:rsidR="00A96B4B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</w:r>
                                  <w:r w:rsidR="009927E3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</w:r>
                                  <w:r w:rsidR="006B729B" w:rsidRPr="006B729B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  <w:t>12110 SE 312TH St. Apt. H206</w:t>
                                  </w:r>
                                  <w:r w:rsidR="006B729B" w:rsidRPr="006B729B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  <w:t>AUBURN, WA 98092</w:t>
                                  </w:r>
                                  <w:r w:rsidR="006B729B" w:rsidRPr="006B729B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Telephone"/>
                                <w:tag w:val=""/>
                                <w:id w:val="-941065706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120814" w:rsidRPr="009A6002" w:rsidRDefault="00F93BBC" w:rsidP="00C43A60">
                                  <w:pPr>
                                    <w:pStyle w:val="ContactInf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93BBC">
                                    <w:rPr>
                                      <w:rFonts w:ascii="Times New Roman" w:hAnsi="Times New Roman" w:cs="Times New Roman"/>
                                    </w:rPr>
                                    <w:t>253</w:t>
                                  </w:r>
                                  <w:r w:rsidR="00BE3FE1">
                                    <w:rPr>
                                      <w:rFonts w:ascii="Times New Roman" w:hAnsi="Times New Roman" w:cs="Times New Roman"/>
                                    </w:rPr>
                                    <w:t>-</w:t>
                                  </w:r>
                                  <w:r w:rsidRPr="00F93BBC">
                                    <w:rPr>
                                      <w:rFonts w:ascii="Times New Roman" w:hAnsi="Times New Roman" w:cs="Times New Roman"/>
                                    </w:rPr>
                                    <w:t>394</w:t>
                                  </w:r>
                                  <w:r w:rsidR="00BE3FE1">
                                    <w:rPr>
                                      <w:rFonts w:ascii="Times New Roman" w:hAnsi="Times New Roman" w:cs="Times New Roman"/>
                                    </w:rPr>
                                    <w:t>-</w:t>
                                  </w:r>
                                  <w:r w:rsidRPr="00F93BBC">
                                    <w:rPr>
                                      <w:rFonts w:ascii="Times New Roman" w:hAnsi="Times New Roman" w:cs="Times New Roman"/>
                                    </w:rPr>
                                    <w:t>4284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Email"/>
                                <w:tag w:val=""/>
                                <w:id w:val="-2040286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120814" w:rsidRPr="009A6002" w:rsidRDefault="006B729B" w:rsidP="00C43A60">
                                  <w:pPr>
                                    <w:pStyle w:val="ContactInf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E13C6">
                                    <w:rPr>
                                      <w:rFonts w:ascii="Times New Roman" w:hAnsi="Times New Roman" w:cs="Times New Roman"/>
                                    </w:rPr>
                                    <w:t>Cduong2@mail.greenriver.edu 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hau.duong1995@gmail.com</w:t>
                                  </w:r>
                                </w:p>
                              </w:sdtContent>
                            </w:sdt>
                            <w:p w:rsidR="00120814" w:rsidRDefault="00120814" w:rsidP="00C43A60">
                              <w:pPr>
                                <w:pStyle w:val="ContactInf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5C381" id="Group 1" o:spid="_x0000_s1026" alt="Contact Info" style="position:absolute;left:0;text-align:left;margin-left:33.2pt;margin-top:-.15pt;width:162.15pt;height:685.9pt;z-index:251659264;mso-wrap-distance-left:7.2pt;mso-wrap-distance-right:7.2pt;mso-wrap-distance-bottom:3in;mso-position-horizontal-relative:page;mso-position-vertical-relative:margin;mso-width-relative:margin;mso-height-relative:margin" coordorigin="-398" coordsize="20623,8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20225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</w:rPr>
                          <w:alias w:val="Your Name"/>
                          <w:tag w:val=""/>
                          <w:id w:val="1291557967"/>
                          <w:placeholder>
                            <w:docPart w:val="692F37EE881141C39F68C656548DC71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120814" w:rsidRPr="009649A4" w:rsidRDefault="005F24B8" w:rsidP="00C3339C">
                            <w:pPr>
                              <w:pStyle w:val="Nam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Joe</w:t>
                            </w:r>
                            <w:r w:rsidR="004B3D2C" w:rsidRPr="009649A4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  <w:t>Duong</w:t>
                            </w:r>
                            <w:r w:rsidR="009649A4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</w:p>
                        </w:sdtContent>
                      </w:sdt>
                      <w:p w:rsidR="00162393" w:rsidRPr="009649A4" w:rsidRDefault="00162393" w:rsidP="00C43A60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firstLine="36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 w:rsidRPr="009649A4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  <w:t>Green River</w:t>
                        </w:r>
                      </w:p>
                      <w:p w:rsidR="00120814" w:rsidRDefault="00162393" w:rsidP="00C43A60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 w:rsidRPr="009649A4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  <w:t>College</w:t>
                        </w:r>
                        <w:r w:rsidR="00C43A60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graduate 2016</w:t>
                        </w:r>
                      </w:p>
                      <w:p w:rsidR="00C43A60" w:rsidRPr="009649A4" w:rsidRDefault="00C43A60" w:rsidP="00C43A60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</w:p>
                      <w:p w:rsidR="005753E0" w:rsidRDefault="005753E0" w:rsidP="00C43A60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 w:rsidRPr="009649A4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  <w:t>Software Developer</w:t>
                        </w:r>
                      </w:p>
                      <w:p w:rsidR="00C43A60" w:rsidRDefault="00C43A60" w:rsidP="00C43A60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</w:p>
                      <w:p w:rsidR="00C43A60" w:rsidRPr="009649A4" w:rsidRDefault="00C43A60" w:rsidP="00C43A60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  <w:t>Certified Scrum Master</w:t>
                        </w:r>
                      </w:p>
                      <w:p w:rsidR="00120814" w:rsidRPr="009649A4" w:rsidRDefault="00120814" w:rsidP="00954585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jc w:val="bot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xbxContent>
                  </v:textbox>
                </v:shape>
                <v:shape id="Text Box 12" o:spid="_x0000_s1028" type="#_x0000_t202" style="position:absolute;left:-398;top:44529;width:20069;height:424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Address"/>
                          <w:id w:val="-43698268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120814" w:rsidRPr="009A6002" w:rsidRDefault="00BB6266" w:rsidP="00C43A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Please visit my Portfolio for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detailed information</w:t>
                            </w:r>
                            <w:r w:rsidR="00657EDD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="00657EDD">
                              <w:rPr>
                                <w:rFonts w:ascii="Times New Roman" w:hAnsi="Times New Roman" w:cs="Times New Roman"/>
                              </w:rPr>
                              <w:br/>
                              <w:t>my past projects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6B729B" w:rsidRPr="006B729B">
                              <w:rPr>
                                <w:rFonts w:ascii="Times New Roman" w:hAnsi="Times New Roman" w:cs="Times New Roman"/>
                              </w:rPr>
                              <w:br/>
                              <w:t>http://joe.greenrivertech.net/portfolio</w:t>
                            </w:r>
                            <w:r w:rsidR="006B729B" w:rsidRPr="006B729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A96B4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9927E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6B729B" w:rsidRPr="006B729B">
                              <w:rPr>
                                <w:rFonts w:ascii="Times New Roman" w:hAnsi="Times New Roman" w:cs="Times New Roman"/>
                              </w:rPr>
                              <w:br/>
                              <w:t>12110 SE 312TH St. Apt. H206</w:t>
                            </w:r>
                            <w:r w:rsidR="006B729B" w:rsidRPr="006B729B">
                              <w:rPr>
                                <w:rFonts w:ascii="Times New Roman" w:hAnsi="Times New Roman" w:cs="Times New Roman"/>
                              </w:rPr>
                              <w:br/>
                              <w:t>AUBURN, WA 98092</w:t>
                            </w:r>
                            <w:r w:rsidR="006B729B" w:rsidRPr="006B729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Telephone"/>
                          <w:tag w:val=""/>
                          <w:id w:val="-941065706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120814" w:rsidRPr="009A6002" w:rsidRDefault="00F93BBC" w:rsidP="00C43A60">
                            <w:pPr>
                              <w:pStyle w:val="ContactInf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BBC">
                              <w:rPr>
                                <w:rFonts w:ascii="Times New Roman" w:hAnsi="Times New Roman" w:cs="Times New Roman"/>
                              </w:rPr>
                              <w:t>253</w:t>
                            </w:r>
                            <w:r w:rsidR="00BE3FE1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F93BBC">
                              <w:rPr>
                                <w:rFonts w:ascii="Times New Roman" w:hAnsi="Times New Roman" w:cs="Times New Roman"/>
                              </w:rPr>
                              <w:t>394</w:t>
                            </w:r>
                            <w:r w:rsidR="00BE3FE1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F93BBC">
                              <w:rPr>
                                <w:rFonts w:ascii="Times New Roman" w:hAnsi="Times New Roman" w:cs="Times New Roman"/>
                              </w:rPr>
                              <w:t>4284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Email"/>
                          <w:tag w:val=""/>
                          <w:id w:val="-2040286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120814" w:rsidRPr="009A6002" w:rsidRDefault="006B729B" w:rsidP="00C43A60">
                            <w:pPr>
                              <w:pStyle w:val="ContactInf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13C6">
                              <w:rPr>
                                <w:rFonts w:ascii="Times New Roman" w:hAnsi="Times New Roman" w:cs="Times New Roman"/>
                              </w:rPr>
                              <w:t>Cduong2@mail.greenriver.edu 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hau.duong1995@gmail.com</w:t>
                            </w:r>
                          </w:p>
                        </w:sdtContent>
                      </w:sdt>
                      <w:p w:rsidR="00120814" w:rsidRDefault="00120814" w:rsidP="00C43A60">
                        <w:pPr>
                          <w:pStyle w:val="ContactInfo"/>
                          <w:jc w:val="center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8418CE" w:rsidRPr="007849E0">
        <w:rPr>
          <w:b/>
          <w:color w:val="0070C0"/>
          <w:sz w:val="28"/>
          <w:szCs w:val="28"/>
        </w:rPr>
        <w:t>ABOUT MYSELF</w:t>
      </w:r>
    </w:p>
    <w:p w:rsidR="00C43A60" w:rsidRDefault="005753E0" w:rsidP="00C43A60">
      <w:pPr>
        <w:spacing w:line="240" w:lineRule="auto"/>
      </w:pPr>
      <w:r>
        <w:t>I</w:t>
      </w:r>
      <w:r w:rsidR="00022C66">
        <w:t xml:space="preserve"> gre</w:t>
      </w:r>
      <w:r>
        <w:t>w up in the age of technology and have always had a gre</w:t>
      </w:r>
      <w:r w:rsidR="006B729B">
        <w:t>at passion for Computer S</w:t>
      </w:r>
      <w:r w:rsidR="00DF5435">
        <w:t>cience</w:t>
      </w:r>
      <w:r w:rsidR="00B5693B">
        <w:t>, and it has become a part of myself</w:t>
      </w:r>
      <w:r w:rsidR="001177D7">
        <w:t xml:space="preserve"> as well</w:t>
      </w:r>
      <w:r w:rsidR="00DF5435">
        <w:t xml:space="preserve">. </w:t>
      </w:r>
      <w:r>
        <w:t xml:space="preserve"> To me, the most important thing</w:t>
      </w:r>
      <w:r w:rsidR="00091F99">
        <w:t xml:space="preserve"> is</w:t>
      </w:r>
      <w:r>
        <w:t xml:space="preserve"> to </w:t>
      </w:r>
      <w:r w:rsidR="00091F99">
        <w:t xml:space="preserve">learn and to change, it is the way I keep myself </w:t>
      </w:r>
      <w:r>
        <w:t xml:space="preserve">relevant </w:t>
      </w:r>
      <w:r w:rsidR="00CF47FD">
        <w:t xml:space="preserve">to adapt </w:t>
      </w:r>
      <w:r w:rsidR="003A4558">
        <w:t xml:space="preserve">to </w:t>
      </w:r>
      <w:r w:rsidR="00CF47FD">
        <w:t>the</w:t>
      </w:r>
      <w:r>
        <w:t xml:space="preserve"> rapid grow of </w:t>
      </w:r>
      <w:r w:rsidR="00E301A6">
        <w:t xml:space="preserve">the </w:t>
      </w:r>
      <w:r>
        <w:t>technology</w:t>
      </w:r>
      <w:r w:rsidR="00E301A6">
        <w:t xml:space="preserve"> world</w:t>
      </w:r>
      <w:r>
        <w:t>.</w:t>
      </w:r>
      <w:r w:rsidR="007A4D40">
        <w:t xml:space="preserve"> </w:t>
      </w:r>
    </w:p>
    <w:p w:rsidR="00120814" w:rsidRDefault="00932C39" w:rsidP="00C43A60">
      <w:pPr>
        <w:spacing w:line="240" w:lineRule="auto"/>
      </w:pPr>
      <w:r>
        <w:t xml:space="preserve">I believe good codes should pass my “3E” standards: </w:t>
      </w:r>
      <w:r w:rsidR="00BB6266">
        <w:tab/>
      </w:r>
      <w:r>
        <w:t>Effective – Efficient – Elegant.</w:t>
      </w:r>
    </w:p>
    <w:p w:rsidR="00120814" w:rsidRPr="007849E0" w:rsidRDefault="005F5CDA" w:rsidP="005F24B8">
      <w:pPr>
        <w:pStyle w:val="SectionHeading"/>
        <w:ind w:firstLine="720"/>
        <w:rPr>
          <w:b/>
          <w:color w:val="0070C0"/>
          <w:sz w:val="28"/>
          <w:szCs w:val="28"/>
        </w:rPr>
      </w:pPr>
      <w:r w:rsidRPr="007849E0">
        <w:rPr>
          <w:b/>
          <w:color w:val="0070C0"/>
          <w:sz w:val="28"/>
          <w:szCs w:val="28"/>
        </w:rP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02E58BD5F05A4370A5656808F1DC0232"/>
            </w:placeholder>
            <w15:repeatingSectionItem/>
          </w:sdtPr>
          <w:sdtEndPr/>
          <w:sdtContent>
            <w:p w:rsidR="00120814" w:rsidRPr="009A6002" w:rsidRDefault="00B30407" w:rsidP="00B5693B">
              <w:pPr>
                <w:pStyle w:val="ResumeDate"/>
                <w:rPr>
                  <w:sz w:val="26"/>
                  <w:szCs w:val="26"/>
                </w:rPr>
              </w:pPr>
              <w:r w:rsidRPr="009A6002">
                <w:rPr>
                  <w:sz w:val="26"/>
                  <w:szCs w:val="26"/>
                </w:rPr>
                <w:t>Green River College</w:t>
              </w:r>
              <w:r w:rsidR="005F24B8">
                <w:rPr>
                  <w:sz w:val="26"/>
                  <w:szCs w:val="26"/>
                </w:rPr>
                <w:t xml:space="preserve"> – Auburn, WA</w:t>
              </w:r>
            </w:p>
            <w:p w:rsidR="009A6002" w:rsidRPr="009A6002" w:rsidRDefault="00E74E88" w:rsidP="009A6002">
              <w:pPr>
                <w:pStyle w:val="ResumeDate"/>
                <w:rPr>
                  <w:sz w:val="20"/>
                </w:rPr>
              </w:pPr>
              <w:r>
                <w:rPr>
                  <w:sz w:val="20"/>
                </w:rPr>
                <w:t xml:space="preserve">Fall </w:t>
              </w:r>
              <w:r w:rsidR="00F1599E">
                <w:rPr>
                  <w:sz w:val="20"/>
                </w:rPr>
                <w:t>2012</w:t>
              </w:r>
              <w:r w:rsidR="009A6002" w:rsidRPr="009A6002">
                <w:rPr>
                  <w:sz w:val="20"/>
                </w:rPr>
                <w:t xml:space="preserve"> </w:t>
              </w:r>
              <w:r w:rsidR="005F24B8">
                <w:rPr>
                  <w:sz w:val="20"/>
                </w:rPr>
                <w:t>–</w:t>
              </w:r>
              <w:r w:rsidR="009A6002" w:rsidRPr="009A6002">
                <w:rPr>
                  <w:sz w:val="20"/>
                </w:rPr>
                <w:t xml:space="preserve"> </w:t>
              </w:r>
              <w:r w:rsidR="005F24B8">
                <w:rPr>
                  <w:sz w:val="20"/>
                </w:rPr>
                <w:t>Summer 2016.</w:t>
              </w:r>
            </w:p>
            <w:p w:rsidR="00120814" w:rsidRPr="00091F99" w:rsidRDefault="00B30407">
              <w:pPr>
                <w:pStyle w:val="Description"/>
                <w:rPr>
                  <w:szCs w:val="26"/>
                </w:rPr>
              </w:pPr>
              <w:r w:rsidRPr="00091F99">
                <w:rPr>
                  <w:szCs w:val="26"/>
                </w:rPr>
                <w:t>Degrees:</w:t>
              </w:r>
            </w:p>
            <w:p w:rsidR="00B30407" w:rsidRDefault="00B30407" w:rsidP="00B30407">
              <w:pPr>
                <w:pStyle w:val="ListBullet"/>
              </w:pPr>
              <w:r>
                <w:t xml:space="preserve">Associate of Arts – graduated </w:t>
              </w:r>
              <w:r w:rsidR="005F24B8">
                <w:t>S</w:t>
              </w:r>
              <w:r w:rsidR="002C4371">
                <w:t>ummer</w:t>
              </w:r>
              <w:r w:rsidR="006E0D5A">
                <w:t xml:space="preserve">, </w:t>
              </w:r>
              <w:r>
                <w:t>2014.</w:t>
              </w:r>
            </w:p>
            <w:p w:rsidR="00120814" w:rsidRDefault="00B30407" w:rsidP="009A6002">
              <w:pPr>
                <w:pStyle w:val="ListBullet"/>
              </w:pPr>
              <w:r>
                <w:t xml:space="preserve">Bachelor of Applied Science: Software </w:t>
              </w:r>
              <w:r w:rsidR="009A6002">
                <w:t xml:space="preserve">Development </w:t>
              </w:r>
              <w:r>
                <w:t>–</w:t>
              </w:r>
              <w:r w:rsidR="005F24B8">
                <w:t xml:space="preserve"> graduated Summer,</w:t>
              </w:r>
              <w:r w:rsidR="009A6002">
                <w:t xml:space="preserve"> </w:t>
              </w:r>
              <w:r>
                <w:t>2016</w:t>
              </w:r>
              <w:r w:rsidR="005F24B8">
                <w:t>.</w:t>
              </w:r>
            </w:p>
          </w:sdtContent>
        </w:sdt>
      </w:sdtContent>
    </w:sdt>
    <w:p w:rsidR="005753E0" w:rsidRPr="00DF3C56" w:rsidRDefault="0098567D" w:rsidP="005F24B8">
      <w:pPr>
        <w:pStyle w:val="SectionHeading"/>
        <w:ind w:firstLine="720"/>
        <w:rPr>
          <w:b/>
          <w:color w:val="0070C0"/>
          <w:sz w:val="28"/>
          <w:szCs w:val="28"/>
        </w:rPr>
      </w:pPr>
      <w:r w:rsidRPr="00DF3C56">
        <w:rPr>
          <w:b/>
          <w:color w:val="0070C0"/>
          <w:sz w:val="28"/>
          <w:szCs w:val="28"/>
        </w:rPr>
        <w:t xml:space="preserve">TECHNICAL </w:t>
      </w:r>
      <w:r w:rsidR="005753E0" w:rsidRPr="00DF3C56">
        <w:rPr>
          <w:b/>
          <w:color w:val="0070C0"/>
          <w:sz w:val="28"/>
          <w:szCs w:val="28"/>
        </w:rPr>
        <w:t>SKILLs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040F0A53ADDA47E7969752C17AE85636"/>
            </w:placeholder>
            <w15:repeatingSectionItem/>
          </w:sdtPr>
          <w:sdtEndPr/>
          <w:sdtContent>
            <w:p w:rsidR="005753E0" w:rsidRPr="00091F99" w:rsidRDefault="005753E0" w:rsidP="00C3339C">
              <w:pPr>
                <w:pStyle w:val="ResumeDate"/>
                <w:ind w:firstLine="216"/>
                <w:rPr>
                  <w:sz w:val="26"/>
                  <w:szCs w:val="26"/>
                </w:rPr>
              </w:pPr>
              <w:r w:rsidRPr="00091F99">
                <w:rPr>
                  <w:sz w:val="26"/>
                  <w:szCs w:val="26"/>
                </w:rPr>
                <w:t>Programming and IT skills:</w:t>
              </w:r>
            </w:p>
            <w:p w:rsidR="005753E0" w:rsidRDefault="005F24B8" w:rsidP="00AC7226">
              <w:pPr>
                <w:pStyle w:val="ListBullet"/>
              </w:pPr>
              <w:r>
                <w:t>Experienced</w:t>
              </w:r>
              <w:r w:rsidR="005753E0">
                <w:t xml:space="preserve"> with the most popular </w:t>
              </w:r>
              <w:r w:rsidR="00C16DF9">
                <w:t xml:space="preserve">OOP </w:t>
              </w:r>
              <w:r w:rsidR="00C43A60">
                <w:t xml:space="preserve">languages such as </w:t>
              </w:r>
              <w:r>
                <w:t>C++,</w:t>
              </w:r>
              <w:r w:rsidR="005753E0">
                <w:t xml:space="preserve"> Java</w:t>
              </w:r>
              <w:r>
                <w:t xml:space="preserve"> and Python</w:t>
              </w:r>
              <w:r w:rsidR="006B729B">
                <w:t>.</w:t>
              </w:r>
            </w:p>
            <w:p w:rsidR="00DB1AD4" w:rsidRDefault="00DB1A09" w:rsidP="005F24B8">
              <w:pPr>
                <w:pStyle w:val="ListBullet"/>
              </w:pPr>
              <w:r>
                <w:t xml:space="preserve">Intensive work with </w:t>
              </w:r>
              <w:r w:rsidR="005B5223">
                <w:t>web development utilizing HTML, CSS, Bootstrap, jQuery/JavaScript, Ajax, MySQL</w:t>
              </w:r>
              <w:r w:rsidR="00C43A60">
                <w:t xml:space="preserve"> and PHP</w:t>
              </w:r>
              <w:r w:rsidR="005B5223">
                <w:t>.</w:t>
              </w:r>
            </w:p>
            <w:p w:rsidR="005B5223" w:rsidRDefault="005B5223" w:rsidP="005F24B8">
              <w:pPr>
                <w:pStyle w:val="ListBullet"/>
              </w:pPr>
              <w:r>
                <w:t>Familiar with full stack web dev</w:t>
              </w:r>
              <w:r w:rsidR="00995F57">
                <w:t xml:space="preserve"> and web apps</w:t>
              </w:r>
              <w:r>
                <w:t>, using</w:t>
              </w:r>
              <w:r w:rsidR="00C43A60">
                <w:t xml:space="preserve"> Meteor and</w:t>
              </w:r>
              <w:r>
                <w:t xml:space="preserve"> </w:t>
              </w:r>
              <w:r w:rsidR="00995F57">
                <w:t>MongoDB</w:t>
              </w:r>
            </w:p>
            <w:p w:rsidR="00C43A60" w:rsidRDefault="00C43A60" w:rsidP="005F24B8">
              <w:pPr>
                <w:pStyle w:val="ListBullet"/>
              </w:pPr>
              <w:r>
                <w:t>Created prototypes and simple apps on Android Lollipop.</w:t>
              </w:r>
            </w:p>
            <w:p w:rsidR="00DF5435" w:rsidRDefault="00DF5435" w:rsidP="005753E0">
              <w:pPr>
                <w:pStyle w:val="ListBullet"/>
              </w:pPr>
              <w:r>
                <w:t>U</w:t>
              </w:r>
              <w:r w:rsidR="00C43A60">
                <w:t>nderstanding the debugging and testing procedure, a</w:t>
              </w:r>
              <w:bookmarkStart w:id="0" w:name="_GoBack"/>
              <w:bookmarkEnd w:id="0"/>
              <w:r w:rsidR="00C43A60">
                <w:t>s well as software optimization and maintenance process.</w:t>
              </w:r>
            </w:p>
            <w:p w:rsidR="00AC7226" w:rsidRDefault="00C43A60" w:rsidP="005753E0">
              <w:pPr>
                <w:pStyle w:val="ListBullet"/>
              </w:pPr>
              <w:r>
                <w:t>Capable of</w:t>
              </w:r>
              <w:r w:rsidR="00E301A6">
                <w:t xml:space="preserve"> </w:t>
              </w:r>
              <w:r>
                <w:t>operating and utilizing</w:t>
              </w:r>
              <w:r w:rsidR="00E301A6">
                <w:t xml:space="preserve"> common and professional </w:t>
              </w:r>
              <w:r>
                <w:t>software</w:t>
              </w:r>
              <w:r w:rsidR="00E301A6">
                <w:t xml:space="preserve"> including Microsoft Windows</w:t>
              </w:r>
              <w:r w:rsidR="00AC7226">
                <w:t>,</w:t>
              </w:r>
              <w:r w:rsidR="00E301A6">
                <w:t xml:space="preserve"> Office</w:t>
              </w:r>
              <w:r w:rsidR="00AC7226">
                <w:t xml:space="preserve"> and Visual Studio</w:t>
              </w:r>
              <w:r w:rsidR="00E301A6">
                <w:t>, Linux OS, Web Brow</w:t>
              </w:r>
              <w:r w:rsidR="00AC7226">
                <w:t>s</w:t>
              </w:r>
              <w:r w:rsidR="00B04820">
                <w:t>ers, GitHub</w:t>
              </w:r>
              <w:r w:rsidR="00995F57">
                <w:t>, FTP clients</w:t>
              </w:r>
              <w:r w:rsidR="00B04820">
                <w:t>.</w:t>
              </w:r>
            </w:p>
            <w:p w:rsidR="00C43A60" w:rsidRDefault="00C43A60" w:rsidP="00C43A60">
              <w:pPr>
                <w:pStyle w:val="ListBullet"/>
              </w:pPr>
              <w:r>
                <w:t>Have experience working on many projects at college</w:t>
              </w:r>
              <w:r w:rsidR="00995F57">
                <w:t xml:space="preserve"> to deliver business-value results</w:t>
              </w:r>
              <w:r>
                <w:t>.</w:t>
              </w:r>
            </w:p>
            <w:p w:rsidR="005753E0" w:rsidRDefault="005B5223" w:rsidP="005753E0">
              <w:pPr>
                <w:pStyle w:val="ListBullet"/>
              </w:pPr>
              <w:r>
                <w:t>Worked in an Agile environment. Certified as a Scrum Master.</w:t>
              </w:r>
            </w:p>
          </w:sdtContent>
        </w:sdt>
      </w:sdtContent>
    </w:sdt>
    <w:p w:rsidR="00A07F1A" w:rsidRPr="00DF3C56" w:rsidRDefault="00C64839" w:rsidP="00C64839">
      <w:pPr>
        <w:pStyle w:val="ResumeDate"/>
        <w:ind w:firstLine="720"/>
        <w:rPr>
          <w:b/>
          <w:color w:val="0070C0"/>
          <w:sz w:val="28"/>
          <w:szCs w:val="28"/>
        </w:rPr>
      </w:pPr>
      <w:r w:rsidRPr="00DF3C56">
        <w:rPr>
          <w:b/>
          <w:color w:val="0070C0"/>
          <w:sz w:val="28"/>
          <w:szCs w:val="28"/>
        </w:rPr>
        <w:t>SOFT SKILLS</w:t>
      </w:r>
    </w:p>
    <w:p w:rsidR="00A264F9" w:rsidRDefault="00A264F9" w:rsidP="00822FED">
      <w:pPr>
        <w:pStyle w:val="ListBullet"/>
      </w:pPr>
      <w:r>
        <w:t>Can communicate fluently in English and Vietnamese (native language) both vocally and through writing.</w:t>
      </w:r>
    </w:p>
    <w:p w:rsidR="008418CE" w:rsidRDefault="00DF5435" w:rsidP="00822FED">
      <w:pPr>
        <w:pStyle w:val="ListBullet"/>
      </w:pPr>
      <w:r>
        <w:t>Being an active listener</w:t>
      </w:r>
      <w:r w:rsidR="000B312E">
        <w:t>, have been trained in Customer Service course</w:t>
      </w:r>
      <w:r w:rsidR="00386047">
        <w:t>s</w:t>
      </w:r>
      <w:r w:rsidR="000B312E">
        <w:t>.</w:t>
      </w:r>
    </w:p>
    <w:p w:rsidR="00DF5435" w:rsidRDefault="003A4558" w:rsidP="00822FED">
      <w:pPr>
        <w:pStyle w:val="ListBullet"/>
      </w:pPr>
      <w:r>
        <w:t>Flexibility, a</w:t>
      </w:r>
      <w:r w:rsidR="00DF5435">
        <w:t>ble to adapt to new technologies and programming languages</w:t>
      </w:r>
      <w:r w:rsidR="00E953AA">
        <w:t xml:space="preserve"> as well as</w:t>
      </w:r>
      <w:r w:rsidR="00812754">
        <w:t xml:space="preserve"> using multiple methods to achieve the set goal</w:t>
      </w:r>
      <w:r w:rsidR="00C3339C">
        <w:t>.</w:t>
      </w:r>
    </w:p>
    <w:p w:rsidR="008418CE" w:rsidRDefault="008418CE" w:rsidP="00822FED">
      <w:pPr>
        <w:pStyle w:val="ListBullet"/>
      </w:pPr>
      <w:r>
        <w:t>Familiar with working in group</w:t>
      </w:r>
      <w:r w:rsidR="00E953AA">
        <w:t>s</w:t>
      </w:r>
      <w:r>
        <w:t xml:space="preserve"> for big projects</w:t>
      </w:r>
      <w:r w:rsidR="00E953AA">
        <w:t xml:space="preserve"> and also</w:t>
      </w:r>
      <w:r>
        <w:t xml:space="preserve"> pair</w:t>
      </w:r>
      <w:r w:rsidR="00812754">
        <w:t xml:space="preserve"> </w:t>
      </w:r>
      <w:r>
        <w:t>- programming.</w:t>
      </w:r>
    </w:p>
    <w:p w:rsidR="00A264F9" w:rsidRDefault="004E3319" w:rsidP="00932C39">
      <w:pPr>
        <w:pStyle w:val="ListBullet"/>
      </w:pPr>
      <w:r>
        <w:t>Determined to solve</w:t>
      </w:r>
      <w:r w:rsidR="007A4D40">
        <w:t xml:space="preserve"> a problem until it is done</w:t>
      </w:r>
      <w:r w:rsidR="00065FD7">
        <w:t xml:space="preserve"> correctly.</w:t>
      </w:r>
    </w:p>
    <w:p w:rsidR="00CA2EB4" w:rsidRDefault="00CA2EB4" w:rsidP="00932C39">
      <w:pPr>
        <w:pStyle w:val="ListBullet"/>
      </w:pPr>
      <w:r>
        <w:t>Volunteer experience as Peer Mentor</w:t>
      </w:r>
      <w:r w:rsidR="00DE4216">
        <w:t xml:space="preserve"> in C</w:t>
      </w:r>
      <w:r>
        <w:t>ollege and Tech Tutor in local libraries.</w:t>
      </w:r>
    </w:p>
    <w:sectPr w:rsidR="00CA2EB4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B35" w:rsidRDefault="00BD2B35">
      <w:pPr>
        <w:spacing w:after="0" w:line="240" w:lineRule="auto"/>
      </w:pPr>
      <w:r>
        <w:separator/>
      </w:r>
    </w:p>
  </w:endnote>
  <w:endnote w:type="continuationSeparator" w:id="0">
    <w:p w:rsidR="00BD2B35" w:rsidRDefault="00BD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14" w:rsidRDefault="005F5CD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0814" w:rsidRDefault="005F5CDA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3A6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120814" w:rsidRDefault="005F5CDA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43A6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B35" w:rsidRDefault="00BD2B35">
      <w:pPr>
        <w:spacing w:after="0" w:line="240" w:lineRule="auto"/>
      </w:pPr>
      <w:r>
        <w:separator/>
      </w:r>
    </w:p>
  </w:footnote>
  <w:footnote w:type="continuationSeparator" w:id="0">
    <w:p w:rsidR="00BD2B35" w:rsidRDefault="00BD2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14" w:rsidRDefault="005F5CD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D1DB6B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14" w:rsidRDefault="005F5CD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ACB9848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93"/>
    <w:rsid w:val="00022C66"/>
    <w:rsid w:val="00065FD7"/>
    <w:rsid w:val="00091F99"/>
    <w:rsid w:val="000B312E"/>
    <w:rsid w:val="000F10FC"/>
    <w:rsid w:val="00112EF6"/>
    <w:rsid w:val="001177D7"/>
    <w:rsid w:val="00120814"/>
    <w:rsid w:val="00142EC8"/>
    <w:rsid w:val="00162393"/>
    <w:rsid w:val="002225F5"/>
    <w:rsid w:val="002426CF"/>
    <w:rsid w:val="0026610A"/>
    <w:rsid w:val="002C4371"/>
    <w:rsid w:val="002E13C6"/>
    <w:rsid w:val="00386047"/>
    <w:rsid w:val="003A4558"/>
    <w:rsid w:val="004B3D2C"/>
    <w:rsid w:val="004B4449"/>
    <w:rsid w:val="004E3319"/>
    <w:rsid w:val="00544E5F"/>
    <w:rsid w:val="005753E0"/>
    <w:rsid w:val="00592DA7"/>
    <w:rsid w:val="005B5223"/>
    <w:rsid w:val="005F24B8"/>
    <w:rsid w:val="005F5CDA"/>
    <w:rsid w:val="00634155"/>
    <w:rsid w:val="00657EDD"/>
    <w:rsid w:val="00665E50"/>
    <w:rsid w:val="006B729B"/>
    <w:rsid w:val="006E0D5A"/>
    <w:rsid w:val="00727B58"/>
    <w:rsid w:val="00733F1F"/>
    <w:rsid w:val="00742BA9"/>
    <w:rsid w:val="00777CB8"/>
    <w:rsid w:val="007849E0"/>
    <w:rsid w:val="007A4D40"/>
    <w:rsid w:val="00812754"/>
    <w:rsid w:val="008418CE"/>
    <w:rsid w:val="008430DD"/>
    <w:rsid w:val="00932C39"/>
    <w:rsid w:val="00951803"/>
    <w:rsid w:val="00953745"/>
    <w:rsid w:val="00954585"/>
    <w:rsid w:val="009649A4"/>
    <w:rsid w:val="0098567D"/>
    <w:rsid w:val="009927E3"/>
    <w:rsid w:val="00995F57"/>
    <w:rsid w:val="009A6002"/>
    <w:rsid w:val="009F5027"/>
    <w:rsid w:val="00A07F1A"/>
    <w:rsid w:val="00A264F9"/>
    <w:rsid w:val="00A96B4B"/>
    <w:rsid w:val="00AC7226"/>
    <w:rsid w:val="00B04820"/>
    <w:rsid w:val="00B30407"/>
    <w:rsid w:val="00B358DF"/>
    <w:rsid w:val="00B5693B"/>
    <w:rsid w:val="00B74177"/>
    <w:rsid w:val="00B80D28"/>
    <w:rsid w:val="00BB6266"/>
    <w:rsid w:val="00BD2B35"/>
    <w:rsid w:val="00BE3FE1"/>
    <w:rsid w:val="00BE7381"/>
    <w:rsid w:val="00BF481F"/>
    <w:rsid w:val="00C053E4"/>
    <w:rsid w:val="00C16DF9"/>
    <w:rsid w:val="00C3339C"/>
    <w:rsid w:val="00C43A60"/>
    <w:rsid w:val="00C64839"/>
    <w:rsid w:val="00C979BC"/>
    <w:rsid w:val="00CA2EB4"/>
    <w:rsid w:val="00CC6E0D"/>
    <w:rsid w:val="00CD4C25"/>
    <w:rsid w:val="00CF47FD"/>
    <w:rsid w:val="00CF60E9"/>
    <w:rsid w:val="00D8338C"/>
    <w:rsid w:val="00DB1A09"/>
    <w:rsid w:val="00DB1AD4"/>
    <w:rsid w:val="00DC0897"/>
    <w:rsid w:val="00DE4216"/>
    <w:rsid w:val="00DF3C56"/>
    <w:rsid w:val="00DF5435"/>
    <w:rsid w:val="00E301A6"/>
    <w:rsid w:val="00E74E88"/>
    <w:rsid w:val="00E953AA"/>
    <w:rsid w:val="00E9712E"/>
    <w:rsid w:val="00F1599E"/>
    <w:rsid w:val="00F93BBC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E5F2E"/>
  <w15:chartTrackingRefBased/>
  <w15:docId w15:val="{8FC63AA1-2393-42F9-B4F5-C551FE3C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E58BD5F05A4370A5656808F1DC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03729-E44D-4E12-8820-894262DCD017}"/>
      </w:docPartPr>
      <w:docPartBody>
        <w:p w:rsidR="00B27D90" w:rsidRDefault="0076679B">
          <w:pPr>
            <w:pStyle w:val="02E58BD5F05A4370A5656808F1DC023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2F37EE881141C39F68C656548DC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EB193-1F97-454E-AA2D-7721AAAAD5AE}"/>
      </w:docPartPr>
      <w:docPartBody>
        <w:p w:rsidR="00B27D90" w:rsidRDefault="0076679B">
          <w:pPr>
            <w:pStyle w:val="692F37EE881141C39F68C656548DC711"/>
          </w:pPr>
          <w:r>
            <w:t>[Your Name]</w:t>
          </w:r>
        </w:p>
      </w:docPartBody>
    </w:docPart>
    <w:docPart>
      <w:docPartPr>
        <w:name w:val="040F0A53ADDA47E7969752C17AE85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1870C-7A3E-4A91-9D47-147E17AA23C4}"/>
      </w:docPartPr>
      <w:docPartBody>
        <w:p w:rsidR="00B27D90" w:rsidRDefault="00145557" w:rsidP="00145557">
          <w:pPr>
            <w:pStyle w:val="040F0A53ADDA47E7969752C17AE8563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57"/>
    <w:rsid w:val="000637C2"/>
    <w:rsid w:val="00145557"/>
    <w:rsid w:val="001B0873"/>
    <w:rsid w:val="003B08C8"/>
    <w:rsid w:val="006A50E1"/>
    <w:rsid w:val="0076679B"/>
    <w:rsid w:val="00860812"/>
    <w:rsid w:val="00946D7F"/>
    <w:rsid w:val="00B27D90"/>
    <w:rsid w:val="00F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00E7543B8F489BB21E2F76518826AE">
    <w:name w:val="7A00E7543B8F489BB21E2F76518826AE"/>
  </w:style>
  <w:style w:type="character" w:styleId="PlaceholderText">
    <w:name w:val="Placeholder Text"/>
    <w:basedOn w:val="DefaultParagraphFont"/>
    <w:uiPriority w:val="99"/>
    <w:semiHidden/>
    <w:rsid w:val="00145557"/>
    <w:rPr>
      <w:color w:val="808080"/>
    </w:rPr>
  </w:style>
  <w:style w:type="paragraph" w:customStyle="1" w:styleId="02E58BD5F05A4370A5656808F1DC0232">
    <w:name w:val="02E58BD5F05A4370A5656808F1DC0232"/>
  </w:style>
  <w:style w:type="paragraph" w:customStyle="1" w:styleId="42893B95FCD0472D91ECD44E3850F5FC">
    <w:name w:val="42893B95FCD0472D91ECD44E3850F5FC"/>
  </w:style>
  <w:style w:type="paragraph" w:customStyle="1" w:styleId="8B2F202201DF46CB8ECAAEDBED024A5B">
    <w:name w:val="8B2F202201DF46CB8ECAAEDBED024A5B"/>
  </w:style>
  <w:style w:type="paragraph" w:customStyle="1" w:styleId="F671275B63064F3F94D7F139098DC196">
    <w:name w:val="F671275B63064F3F94D7F139098DC19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9B55F4CB6ADB42BC9C1CE2B773D9EC61">
    <w:name w:val="9B55F4CB6ADB42BC9C1CE2B773D9EC61"/>
  </w:style>
  <w:style w:type="paragraph" w:customStyle="1" w:styleId="3CAC4A0190224E8A8C9F7CBE3EA52AFE">
    <w:name w:val="3CAC4A0190224E8A8C9F7CBE3EA52AFE"/>
  </w:style>
  <w:style w:type="paragraph" w:customStyle="1" w:styleId="926AB49E12D6494385ECC2BD4CC9F244">
    <w:name w:val="926AB49E12D6494385ECC2BD4CC9F244"/>
  </w:style>
  <w:style w:type="paragraph" w:customStyle="1" w:styleId="799E8E56863341ADB2271039183FB418">
    <w:name w:val="799E8E56863341ADB2271039183FB418"/>
  </w:style>
  <w:style w:type="paragraph" w:customStyle="1" w:styleId="692F37EE881141C39F68C656548DC711">
    <w:name w:val="692F37EE881141C39F68C656548DC711"/>
  </w:style>
  <w:style w:type="paragraph" w:customStyle="1" w:styleId="761FC3AF9A8F47E097A87F3B5DB3AF41">
    <w:name w:val="761FC3AF9A8F47E097A87F3B5DB3AF41"/>
  </w:style>
  <w:style w:type="paragraph" w:customStyle="1" w:styleId="040F0A53ADDA47E7969752C17AE85636">
    <w:name w:val="040F0A53ADDA47E7969752C17AE85636"/>
    <w:rsid w:val="00145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Please visit my Portfolio for 
detailed information and 
my past projects:
http://joe.greenrivertech.net/portfolio
12110 SE 312TH St. Apt. H206
AUBURN, WA 98092
</CompanyAddress>
  <CompanyPhone>253-394-4284</CompanyPhone>
  <CompanyFax/>
  <CompanyEmail>Cduong2@mail.greenriver.edu Chau.duong1995@gmail.com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67467A-DFD1-4F84-98E4-F612C0FD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1013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
Duong</dc:creator>
  <cp:keywords/>
  <cp:lastModifiedBy>Chau Duong</cp:lastModifiedBy>
  <cp:revision>34</cp:revision>
  <cp:lastPrinted>2016-07-13T22:43:00Z</cp:lastPrinted>
  <dcterms:created xsi:type="dcterms:W3CDTF">2015-03-07T07:43:00Z</dcterms:created>
  <dcterms:modified xsi:type="dcterms:W3CDTF">2016-07-14T14:21:00Z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